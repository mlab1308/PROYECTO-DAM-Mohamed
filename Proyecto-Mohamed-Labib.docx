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DCB9B" w14:textId="6819E5B5" w:rsidR="00D077E9" w:rsidRDefault="00425B40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4A6DDDC" wp14:editId="46D003F5">
            <wp:simplePos x="0" y="0"/>
            <wp:positionH relativeFrom="page">
              <wp:align>right</wp:align>
            </wp:positionH>
            <wp:positionV relativeFrom="page">
              <wp:posOffset>-13855</wp:posOffset>
            </wp:positionV>
            <wp:extent cx="7543800" cy="66840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075F9E0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48C296" w14:textId="7A61750E" w:rsidR="00D077E9" w:rsidRDefault="00D077E9" w:rsidP="00AB02A7">
            <w:pPr>
              <w:rPr>
                <w:noProof/>
              </w:rPr>
            </w:pPr>
          </w:p>
          <w:p w14:paraId="3F5DE70F" w14:textId="49EC731E" w:rsidR="00D077E9" w:rsidRDefault="00D077E9" w:rsidP="00AB02A7">
            <w:pPr>
              <w:rPr>
                <w:noProof/>
              </w:rPr>
            </w:pPr>
          </w:p>
        </w:tc>
      </w:tr>
      <w:tr w:rsidR="00D077E9" w14:paraId="28A30E2D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8FFCE89" w14:textId="20F871C3" w:rsidR="00D077E9" w:rsidRDefault="00425B40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5EB7A5" wp14:editId="2E9A39ED">
                      <wp:simplePos x="0" y="0"/>
                      <wp:positionH relativeFrom="margin">
                        <wp:posOffset>32518</wp:posOffset>
                      </wp:positionH>
                      <wp:positionV relativeFrom="margin">
                        <wp:posOffset>1956970</wp:posOffset>
                      </wp:positionV>
                      <wp:extent cx="1390650" cy="0"/>
                      <wp:effectExtent l="0" t="19050" r="19050" b="19050"/>
                      <wp:wrapSquare wrapText="bothSides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8CFCB" id="Conector recto 5" o:spid="_x0000_s1026" alt="divisor de texto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.55pt,154.1pt" to="112.0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" strokecolor="#082a75 [3215]" strokeweight="3pt">
                      <w10:wrap type="square" anchorx="margin" anchory="margin"/>
                    </v:line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0B6E17D" wp14:editId="5128319D">
                      <wp:simplePos x="0" y="0"/>
                      <wp:positionH relativeFrom="column">
                        <wp:posOffset>-223453</wp:posOffset>
                      </wp:positionH>
                      <wp:positionV relativeFrom="page">
                        <wp:posOffset>-9057</wp:posOffset>
                      </wp:positionV>
                      <wp:extent cx="3938905" cy="7285355"/>
                      <wp:effectExtent l="0" t="0" r="4445" b="0"/>
                      <wp:wrapNone/>
                      <wp:docPr id="3" name="Rectángulo 3" descr="rectángulo blanco para texto en port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7285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C6ED3" id="Rectángulo 3" o:spid="_x0000_s1026" alt="rectángulo blanco para texto en portada" style="position:absolute;margin-left:-17.6pt;margin-top:-.7pt;width:310.15pt;height:57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" fillcolor="white [3212]" stroked="f" strokeweight="2pt"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30470D" wp14:editId="4B525185">
                      <wp:extent cx="3528695" cy="1888958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889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C57D87" w14:textId="77777777" w:rsidR="00425B40" w:rsidRDefault="00425B40" w:rsidP="00425B40">
                                  <w:pPr>
                                    <w:pStyle w:val="Ttulo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2F1C5F00" w14:textId="5FA4866A" w:rsidR="00425B40" w:rsidRPr="00D86945" w:rsidRDefault="00425B40" w:rsidP="00425B40">
                                  <w:pPr>
                                    <w:pStyle w:val="Ttulo"/>
                                  </w:pPr>
                                  <w:r w:rsidRPr="00F9250A">
                                    <w:rPr>
                                      <w:lang w:bidi="es-ES"/>
                                    </w:rPr>
                                    <w:t>AutoLabib Scan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33047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" filled="f" stroked="f" strokeweight=".5pt">
                      <v:textbox>
                        <w:txbxContent>
                          <w:p w14:paraId="45C57D87" w14:textId="77777777" w:rsidR="00425B40" w:rsidRDefault="00425B40" w:rsidP="00425B40">
                            <w:pPr>
                              <w:pStyle w:val="Ttulo"/>
                              <w:rPr>
                                <w:lang w:bidi="es-ES"/>
                              </w:rPr>
                            </w:pPr>
                          </w:p>
                          <w:p w14:paraId="2F1C5F00" w14:textId="5FA4866A" w:rsidR="00425B40" w:rsidRPr="00D86945" w:rsidRDefault="00425B40" w:rsidP="00425B40">
                            <w:pPr>
                              <w:pStyle w:val="Ttulo"/>
                            </w:pPr>
                            <w:r w:rsidRPr="00F9250A">
                              <w:rPr>
                                <w:lang w:bidi="es-ES"/>
                              </w:rPr>
                              <w:t>AutoLabib Scan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4C2BF75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BA2A0B8176644538AB4820EF227B10E7"/>
              </w:placeholder>
              <w15:appearance w15:val="hidden"/>
            </w:sdtPr>
            <w:sdtEndPr/>
            <w:sdtContent>
              <w:p w14:paraId="126394DD" w14:textId="22B67A08" w:rsidR="00D077E9" w:rsidRDefault="00D04AF7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2023/24</w:t>
                </w:r>
              </w:p>
            </w:sdtContent>
          </w:sdt>
          <w:p w14:paraId="1152A4D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41D6A2F" wp14:editId="577F79C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F46D7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A89F18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9033E0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C6E792A" w14:textId="7C7CF819" w:rsidR="00D077E9" w:rsidRDefault="00A70C0B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1D3C41F6D61A440A9DB0C2FC44CB3A30"/>
                </w:placeholder>
                <w15:appearance w15:val="hidden"/>
              </w:sdtPr>
              <w:sdtEndPr/>
              <w:sdtContent>
                <w:r w:rsidR="00F9250A">
                  <w:rPr>
                    <w:noProof/>
                  </w:rPr>
                  <w:t>IES MARTÍNEZ MONTAÑÉS</w:t>
                </w:r>
              </w:sdtContent>
            </w:sdt>
          </w:p>
          <w:p w14:paraId="152B2111" w14:textId="03B39F2B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572ECC439E6240EC805A9ABFA9EEB1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9250A">
                  <w:rPr>
                    <w:noProof/>
                  </w:rPr>
                  <w:t xml:space="preserve">Mohamed Labib Khotbi </w:t>
                </w:r>
              </w:sdtContent>
            </w:sdt>
          </w:p>
          <w:p w14:paraId="32A056B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DBC68F2" w14:textId="4D74512F" w:rsidR="00D077E9" w:rsidRDefault="00AB02A7">
      <w:pPr>
        <w:spacing w:after="200"/>
        <w:rPr>
          <w:noProof/>
        </w:rPr>
      </w:pPr>
      <w:r w:rsidRPr="00425B40">
        <w:rPr>
          <w:noProof/>
          <w:color w:val="024F75" w:themeColor="accent1"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E0145" wp14:editId="025B4E78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510C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" fillcolor="#024f75 [3204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012E96D" w14:textId="2360FF78" w:rsidR="00D077E9" w:rsidRDefault="00F9250A" w:rsidP="008025F8">
      <w:pPr>
        <w:pStyle w:val="Ttulo"/>
        <w:rPr>
          <w:noProof/>
        </w:rPr>
      </w:pPr>
      <w:r>
        <w:rPr>
          <w:noProof/>
          <w:lang w:bidi="es-ES"/>
        </w:rPr>
        <w:lastRenderedPageBreak/>
        <w:t>Índice</w:t>
      </w:r>
    </w:p>
    <w:p w14:paraId="01B546AB" w14:textId="77777777" w:rsidR="00AB02A7" w:rsidRDefault="00AB02A7" w:rsidP="00DF027C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/>
          <w:noProof w:val="0"/>
          <w:color w:val="082A75" w:themeColor="text2"/>
          <w:sz w:val="28"/>
          <w:szCs w:val="22"/>
          <w:lang w:eastAsia="en-US"/>
        </w:rPr>
        <w:id w:val="-1544279383"/>
        <w:docPartObj>
          <w:docPartGallery w:val="Table of Contents"/>
          <w:docPartUnique/>
        </w:docPartObj>
      </w:sdtPr>
      <w:sdtEndPr>
        <w:rPr>
          <w:bCs/>
          <w:color w:val="0F0D29" w:themeColor="text1"/>
        </w:rPr>
      </w:sdtEndPr>
      <w:sdtContent>
        <w:p w14:paraId="252428F8" w14:textId="3AC2878F" w:rsidR="008025F8" w:rsidRDefault="008025F8" w:rsidP="00AC0163">
          <w:pPr>
            <w:pStyle w:val="TtuloTDC"/>
          </w:pPr>
          <w:r>
            <w:t>Contenido</w:t>
          </w:r>
        </w:p>
        <w:p w14:paraId="57B5673C" w14:textId="20D0A522" w:rsidR="00E410CE" w:rsidRDefault="008025F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98107" w:history="1">
            <w:r w:rsidR="00E410CE" w:rsidRPr="00067C15">
              <w:rPr>
                <w:rStyle w:val="Hipervnculo"/>
                <w:noProof/>
              </w:rPr>
              <w:t>Descripción y Justificación del Proyecto</w:t>
            </w:r>
            <w:r w:rsidR="00E410CE">
              <w:rPr>
                <w:noProof/>
                <w:webHidden/>
              </w:rPr>
              <w:tab/>
            </w:r>
            <w:r w:rsidR="00E410CE">
              <w:rPr>
                <w:noProof/>
                <w:webHidden/>
              </w:rPr>
              <w:fldChar w:fldCharType="begin"/>
            </w:r>
            <w:r w:rsidR="00E410CE">
              <w:rPr>
                <w:noProof/>
                <w:webHidden/>
              </w:rPr>
              <w:instrText xml:space="preserve"> PAGEREF _Toc163298107 \h </w:instrText>
            </w:r>
            <w:r w:rsidR="00E410CE">
              <w:rPr>
                <w:noProof/>
                <w:webHidden/>
              </w:rPr>
            </w:r>
            <w:r w:rsidR="00E410CE">
              <w:rPr>
                <w:noProof/>
                <w:webHidden/>
              </w:rPr>
              <w:fldChar w:fldCharType="separate"/>
            </w:r>
            <w:r w:rsidR="00E410CE">
              <w:rPr>
                <w:noProof/>
                <w:webHidden/>
              </w:rPr>
              <w:t>3</w:t>
            </w:r>
            <w:r w:rsidR="00E410CE">
              <w:rPr>
                <w:noProof/>
                <w:webHidden/>
              </w:rPr>
              <w:fldChar w:fldCharType="end"/>
            </w:r>
          </w:hyperlink>
        </w:p>
        <w:p w14:paraId="65465930" w14:textId="6CF15A96" w:rsidR="00E410CE" w:rsidRDefault="00E410CE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08" w:history="1">
            <w:r w:rsidRPr="00067C15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71F5" w14:textId="34BDC856" w:rsidR="00E410CE" w:rsidRDefault="00E410CE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09" w:history="1">
            <w:r w:rsidRPr="00067C15">
              <w:rPr>
                <w:rStyle w:val="Hipervnculo"/>
                <w:noProof/>
              </w:rPr>
              <w:t>Valoración de Alternativas Existentes en 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B6F2" w14:textId="379E0181" w:rsidR="00E410CE" w:rsidRDefault="00E410CE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10" w:history="1">
            <w:r w:rsidRPr="00067C15">
              <w:rPr>
                <w:rStyle w:val="Hipervnculo"/>
                <w:noProof/>
              </w:rPr>
              <w:t>Stack Tecnológico Elegido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2DD1" w14:textId="4D5377E2" w:rsidR="00E410CE" w:rsidRDefault="00E410CE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11" w:history="1">
            <w:r w:rsidRPr="00067C15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84D7" w14:textId="75F3A86A" w:rsidR="00E410CE" w:rsidRDefault="00E410CE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12" w:history="1">
            <w:r w:rsidRPr="00067C15">
              <w:rPr>
                <w:rStyle w:val="Hipervnculo"/>
                <w:noProof/>
              </w:rPr>
              <w:t>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04C0" w14:textId="56CCD574" w:rsidR="00E410CE" w:rsidRDefault="00E410CE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13" w:history="1">
            <w:r w:rsidRPr="00067C15">
              <w:rPr>
                <w:rStyle w:val="Hipervnculo"/>
                <w:noProof/>
              </w:rPr>
              <w:t>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E8A7" w14:textId="1589BB26" w:rsidR="00E410CE" w:rsidRDefault="00E410CE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14" w:history="1">
            <w:r w:rsidRPr="00067C15">
              <w:rPr>
                <w:rStyle w:val="Hipervnculo"/>
                <w:noProof/>
              </w:rPr>
              <w:t>Descripción de Casos de Uso Adicionales: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43A3" w14:textId="26678B23" w:rsidR="00E410CE" w:rsidRDefault="00E410CE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163298115" w:history="1">
            <w:r w:rsidRPr="00067C15">
              <w:rPr>
                <w:rStyle w:val="Hipervnculo"/>
                <w:noProof/>
              </w:rPr>
              <w:t>Base de Datos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8303" w14:textId="74596614" w:rsidR="008025F8" w:rsidRDefault="008025F8">
          <w:r>
            <w:rPr>
              <w:bCs/>
            </w:rPr>
            <w:fldChar w:fldCharType="end"/>
          </w:r>
        </w:p>
      </w:sdtContent>
    </w:sdt>
    <w:p w14:paraId="2DCE69B1" w14:textId="64D0E446" w:rsidR="00AC0163" w:rsidRPr="00AC0163" w:rsidRDefault="008025F8" w:rsidP="00AC0163">
      <w:pPr>
        <w:pStyle w:val="Ttulo1"/>
      </w:pPr>
      <w:r>
        <w:br w:type="page"/>
      </w:r>
      <w:bookmarkStart w:id="0" w:name="_Toc163298107"/>
      <w:r w:rsidR="00AC0163" w:rsidRPr="00AC0163">
        <w:lastRenderedPageBreak/>
        <w:t>Descripción y Justificación del Proyecto</w:t>
      </w:r>
      <w:bookmarkEnd w:id="0"/>
    </w:p>
    <w:p w14:paraId="62B984D7" w14:textId="77777777" w:rsidR="00AC0163" w:rsidRDefault="00AC0163" w:rsidP="00AC0163">
      <w:pPr>
        <w:pStyle w:val="Contenido"/>
        <w:rPr>
          <w:noProof/>
        </w:rPr>
      </w:pPr>
    </w:p>
    <w:p w14:paraId="022A0845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"AutoLabib Scan" es una aplicación móvil diseñada para ofrecer a los usuarios una herramienta confiable y eficiente al comprar un vehículo de segunda mano. Uno de los principales desafíos al comprar un automóvil usado es obtener información precisa y detallada sobre su historial. Desafortunadamente, conseguir esta información a partir de la matrícula del vehículo puede ser extremadamente difícil y, en el mercado actual, hay muy pocas aplicaciones que ofrecen este servicio de forma gratuita.</w:t>
      </w:r>
    </w:p>
    <w:p w14:paraId="218C0294" w14:textId="77777777" w:rsidR="00AC0163" w:rsidRDefault="00AC0163" w:rsidP="00AC0163">
      <w:pPr>
        <w:pStyle w:val="Contenido"/>
        <w:rPr>
          <w:noProof/>
        </w:rPr>
      </w:pPr>
    </w:p>
    <w:p w14:paraId="5A58369D" w14:textId="15858367" w:rsidR="00AC0163" w:rsidRDefault="00AC0163" w:rsidP="00BD1E11">
      <w:pPr>
        <w:pStyle w:val="Ttulo2"/>
        <w:rPr>
          <w:noProof/>
        </w:rPr>
      </w:pPr>
      <w:bookmarkStart w:id="1" w:name="_Toc163298108"/>
      <w:r>
        <w:rPr>
          <w:noProof/>
        </w:rPr>
        <w:t>Alcance del Proyecto</w:t>
      </w:r>
      <w:bookmarkEnd w:id="1"/>
    </w:p>
    <w:p w14:paraId="05341402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alcance de "AutoLabib Scan" abarca desde la implementación de una interfaz de usuario intuitiva y amigable hasta la integración de tecnologías avanzadas para la recopilación y presentación de datos. La aplicación permitirá a los usuarios escanear la matrícula o introducir el número de bastidor de un vehículo para acceder instantáneamente a su historial completo. Además, se proporcionará una función de almacenamiento de vehículos favoritos para un acceso rápido en el futuro.</w:t>
      </w:r>
    </w:p>
    <w:p w14:paraId="39F04494" w14:textId="77777777" w:rsidR="00AC0163" w:rsidRDefault="00AC0163" w:rsidP="00AC0163">
      <w:pPr>
        <w:pStyle w:val="Contenido"/>
        <w:rPr>
          <w:noProof/>
        </w:rPr>
      </w:pPr>
    </w:p>
    <w:p w14:paraId="44008F28" w14:textId="3E0ED10C" w:rsidR="00AC0163" w:rsidRDefault="00AC0163" w:rsidP="00BD1E11">
      <w:pPr>
        <w:pStyle w:val="Ttulo2"/>
      </w:pPr>
      <w:bookmarkStart w:id="2" w:name="_Toc163298109"/>
      <w:r w:rsidRPr="00AC0163">
        <w:t>Valoración de Alternativas Existentes en el Mercado</w:t>
      </w:r>
      <w:bookmarkEnd w:id="2"/>
    </w:p>
    <w:p w14:paraId="6480C1A1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En el mercado actual, hay muy pocas aplicaciones que ofrecen este servicio de forma gratuita. La mayoría de las alternativas disponibles requieren el pago de tarifas o suscripciones para acceder a información detallada sobre el historial de un vehículo a partir de la matrícula. "AutoLabib Scan" se destaca por ser una de las pocas aplicaciones que ofrece este servicio de forma gratuita, lo que la convierte en una opción valiosa y única para los compradores de automóviles usados.</w:t>
      </w:r>
    </w:p>
    <w:p w14:paraId="2DE63AA6" w14:textId="471E5AD2" w:rsidR="00AC0163" w:rsidRPr="007B33CF" w:rsidRDefault="00AC0163" w:rsidP="007B33CF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6C3897AD" w14:textId="75F2436A" w:rsidR="00AC0163" w:rsidRDefault="00AC0163" w:rsidP="00BD1E11">
      <w:pPr>
        <w:pStyle w:val="Ttulo2"/>
        <w:rPr>
          <w:noProof/>
        </w:rPr>
      </w:pPr>
      <w:bookmarkStart w:id="3" w:name="_Toc163298110"/>
      <w:r>
        <w:rPr>
          <w:noProof/>
        </w:rPr>
        <w:lastRenderedPageBreak/>
        <w:t>Stack Tecnológico Elegido</w:t>
      </w:r>
      <w:bookmarkEnd w:id="3"/>
    </w:p>
    <w:p w14:paraId="521FB218" w14:textId="77777777" w:rsidR="00AC0163" w:rsidRDefault="00AC0163" w:rsidP="00AC0163">
      <w:pPr>
        <w:pStyle w:val="Contenido"/>
        <w:rPr>
          <w:noProof/>
        </w:rPr>
      </w:pPr>
    </w:p>
    <w:p w14:paraId="25003270" w14:textId="77777777" w:rsidR="00AC0163" w:rsidRDefault="00AC0163" w:rsidP="00AC0163">
      <w:pPr>
        <w:pStyle w:val="Contenido"/>
        <w:rPr>
          <w:noProof/>
        </w:rPr>
      </w:pPr>
      <w:r>
        <w:rPr>
          <w:noProof/>
        </w:rPr>
        <w:t>El stack tecnológico seleccionado para el desarrollo de "AutoLabib Scan" incluye:</w:t>
      </w:r>
    </w:p>
    <w:p w14:paraId="12A2775F" w14:textId="77777777" w:rsidR="000A4BBD" w:rsidRDefault="000A4BBD" w:rsidP="000A4BBD">
      <w:pPr>
        <w:pStyle w:val="Contenido"/>
        <w:rPr>
          <w:noProof/>
        </w:rPr>
      </w:pPr>
    </w:p>
    <w:p w14:paraId="7DCA34CD" w14:textId="43B586FE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Java</w:t>
      </w:r>
      <w:r>
        <w:rPr>
          <w:noProof/>
        </w:rPr>
        <w:t>: Como desarrollador, estoy familiarizado con Java y sé que es un lenguaje confiable y robusto. Con Java, puedo escribir código limpio y eficiente para mi aplicación.</w:t>
      </w:r>
    </w:p>
    <w:p w14:paraId="51588CA4" w14:textId="77777777" w:rsidR="000A4BBD" w:rsidRDefault="000A4BBD" w:rsidP="000A4BBD">
      <w:pPr>
        <w:pStyle w:val="Contenido"/>
        <w:rPr>
          <w:noProof/>
        </w:rPr>
      </w:pPr>
    </w:p>
    <w:p w14:paraId="4D184645" w14:textId="2F655E77" w:rsidR="000A4BBD" w:rsidRDefault="000A4BBD" w:rsidP="000A4BBD">
      <w:pPr>
        <w:pStyle w:val="Contenido"/>
        <w:rPr>
          <w:noProof/>
        </w:rPr>
      </w:pPr>
      <w:r w:rsidRPr="000A4BBD">
        <w:rPr>
          <w:b/>
          <w:bCs/>
          <w:noProof/>
        </w:rPr>
        <w:t>Firebase</w:t>
      </w:r>
      <w:r>
        <w:rPr>
          <w:noProof/>
        </w:rPr>
        <w:t>: Al elegir Firebase, puedo aprovechar una amplia gama de servicios backend sin tener que preocuparme por configurar y mantener servidores. Con Firebase, puedo integrar fácilmente características como la autenticación de usuarios, el almacenamiento en la nube y la base de datos en tiempo real en mi aplicación.</w:t>
      </w:r>
    </w:p>
    <w:p w14:paraId="374CA4FA" w14:textId="433F898E" w:rsidR="000A4BBD" w:rsidRDefault="000A4BBD" w:rsidP="000A4BBD">
      <w:pPr>
        <w:pStyle w:val="Contenido"/>
        <w:rPr>
          <w:noProof/>
        </w:rPr>
      </w:pPr>
    </w:p>
    <w:p w14:paraId="75032329" w14:textId="77777777" w:rsidR="000A4BBD" w:rsidRDefault="000A4BBD" w:rsidP="000A4BBD">
      <w:pPr>
        <w:pStyle w:val="Contenido"/>
        <w:rPr>
          <w:noProof/>
        </w:rPr>
      </w:pPr>
      <w:r>
        <w:rPr>
          <w:noProof/>
        </w:rPr>
        <w:t>-</w:t>
      </w:r>
      <w:r w:rsidRPr="000A4BBD">
        <w:rPr>
          <w:b/>
          <w:bCs/>
          <w:noProof/>
        </w:rPr>
        <w:t xml:space="preserve"> API de reconocimiento de imágenes</w:t>
      </w:r>
      <w:r>
        <w:rPr>
          <w:noProof/>
        </w:rPr>
        <w:t>: Se utilizará una API de terceros para la lectura de matrículas a partir de imágenes capturadas por los usuarios.</w:t>
      </w:r>
    </w:p>
    <w:p w14:paraId="778CF0E9" w14:textId="7048D587" w:rsidR="000A4BBD" w:rsidRDefault="000A4BBD" w:rsidP="000A4BBD">
      <w:pPr>
        <w:pStyle w:val="Contenido"/>
        <w:rPr>
          <w:noProof/>
        </w:rPr>
      </w:pPr>
    </w:p>
    <w:p w14:paraId="35349893" w14:textId="77777777" w:rsidR="000A4BBD" w:rsidRDefault="000A4BBD" w:rsidP="000A4BBD">
      <w:pPr>
        <w:pStyle w:val="Contenido"/>
        <w:rPr>
          <w:noProof/>
        </w:rPr>
      </w:pPr>
    </w:p>
    <w:p w14:paraId="31A92313" w14:textId="0C549E76" w:rsidR="007A257F" w:rsidRDefault="00AC0163" w:rsidP="000A4BBD">
      <w:pPr>
        <w:pStyle w:val="Contenido"/>
        <w:rPr>
          <w:noProof/>
        </w:rPr>
      </w:pPr>
      <w:r>
        <w:rPr>
          <w:noProof/>
        </w:rPr>
        <w:t>Esta descripción y justificación del proyecto resalta la dificultad de obtener información sobre un vehículo a partir de la matrícula y destaca la escasez de aplicaciones en el mercado que ofrecen este servicio de forma gratuita</w:t>
      </w:r>
    </w:p>
    <w:p w14:paraId="254FBFA7" w14:textId="77777777" w:rsidR="000A4BBD" w:rsidRDefault="000A4BBD" w:rsidP="000A4BBD">
      <w:pPr>
        <w:pStyle w:val="Contenido"/>
        <w:rPr>
          <w:noProof/>
        </w:rPr>
      </w:pPr>
    </w:p>
    <w:p w14:paraId="47D0E0EF" w14:textId="6D4648C6" w:rsidR="00BD1E11" w:rsidRDefault="007A257F" w:rsidP="007A257F">
      <w:pPr>
        <w:pStyle w:val="Contenido"/>
        <w:rPr>
          <w:noProof/>
        </w:rPr>
      </w:pPr>
      <w:r>
        <w:rPr>
          <w:noProof/>
        </w:rPr>
        <w:t>Esta descripción y justificación del proyecto resalta la importancia y el valor de "AutoLabib Scan" como una herramienta esencial para los compradores de automóviles usados, destacando su enfoque en proporcionar información detallada sobre el historial del vehículo y su stack tecnológico elegido para brindar una experiencia de usuario óptima.</w:t>
      </w:r>
    </w:p>
    <w:p w14:paraId="3C62D51B" w14:textId="77777777" w:rsidR="00BD1E11" w:rsidRDefault="00BD1E11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560EE1CB" w14:textId="59768FE6" w:rsidR="00BD1E11" w:rsidRDefault="00BD1E11" w:rsidP="00BD1E11">
      <w:pPr>
        <w:pStyle w:val="Ttulo1"/>
      </w:pPr>
      <w:bookmarkStart w:id="4" w:name="_Toc163298111"/>
      <w:r>
        <w:lastRenderedPageBreak/>
        <w:t>Requisitos del Sistema</w:t>
      </w:r>
      <w:bookmarkEnd w:id="4"/>
    </w:p>
    <w:p w14:paraId="13F90EBA" w14:textId="77777777" w:rsidR="00BD1E11" w:rsidRDefault="00BD1E11" w:rsidP="00343283">
      <w:pPr>
        <w:rPr>
          <w:noProof/>
        </w:rPr>
      </w:pPr>
    </w:p>
    <w:p w14:paraId="7FB954EE" w14:textId="70921027" w:rsidR="00BD1E11" w:rsidRDefault="00BD1E11" w:rsidP="00BD1E11">
      <w:pPr>
        <w:pStyle w:val="Ttulo2"/>
        <w:rPr>
          <w:noProof/>
        </w:rPr>
      </w:pPr>
      <w:bookmarkStart w:id="5" w:name="_Toc163298112"/>
      <w:r>
        <w:rPr>
          <w:noProof/>
        </w:rPr>
        <w:t>Funcionales:</w:t>
      </w:r>
      <w:bookmarkEnd w:id="5"/>
    </w:p>
    <w:p w14:paraId="2E82A2D4" w14:textId="4DF11295" w:rsid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Implementar un sistema de autenticación de usuarios para garantizar la seguridad y la privacidad de los datos.</w:t>
      </w:r>
    </w:p>
    <w:p w14:paraId="3462AE27" w14:textId="34C3171D" w:rsidR="006C3EA2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acceso de administrador para visualizar el historial de acceso de todos los usuarios.</w:t>
      </w:r>
    </w:p>
    <w:p w14:paraId="03FC3962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buscar vehículos introduciendo la matrícula o el número de bastidor.</w:t>
      </w:r>
    </w:p>
    <w:p w14:paraId="7E320F15" w14:textId="5D692F71" w:rsidR="00BD1E11" w:rsidRPr="006C3EA2" w:rsidRDefault="006C3EA2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>
        <w:rPr>
          <w:noProof/>
          <w:sz w:val="24"/>
          <w:szCs w:val="20"/>
        </w:rPr>
        <w:t>Permitir</w:t>
      </w:r>
      <w:r w:rsidR="00BD1E11" w:rsidRPr="006C3EA2">
        <w:rPr>
          <w:noProof/>
          <w:sz w:val="24"/>
          <w:szCs w:val="20"/>
        </w:rPr>
        <w:t xml:space="preserve"> la opción de búsqueda de matrícula a partir de una imagen capturada por el usuario.</w:t>
      </w:r>
    </w:p>
    <w:p w14:paraId="61799874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agregar matrículas a su lista de favoritos.</w:t>
      </w:r>
    </w:p>
    <w:p w14:paraId="10DA95DA" w14:textId="77777777" w:rsidR="00BD1E11" w:rsidRPr="006C3EA2" w:rsidRDefault="00BD1E11" w:rsidP="006C3EA2">
      <w:pPr>
        <w:pStyle w:val="Contenido"/>
        <w:numPr>
          <w:ilvl w:val="0"/>
          <w:numId w:val="1"/>
        </w:numPr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Permitir a los usuarios eliminar matrículas de su lista de favoritos.</w:t>
      </w:r>
    </w:p>
    <w:p w14:paraId="25E544FA" w14:textId="77777777" w:rsidR="00BD1E11" w:rsidRDefault="00BD1E11" w:rsidP="00BD1E11">
      <w:pPr>
        <w:pStyle w:val="Contenido"/>
        <w:rPr>
          <w:noProof/>
        </w:rPr>
      </w:pPr>
    </w:p>
    <w:p w14:paraId="00333E68" w14:textId="6793E064" w:rsidR="00BD1E11" w:rsidRDefault="00BD1E11" w:rsidP="00BD1E11">
      <w:pPr>
        <w:pStyle w:val="Ttulo2"/>
        <w:rPr>
          <w:noProof/>
        </w:rPr>
      </w:pPr>
      <w:bookmarkStart w:id="6" w:name="_Toc163298113"/>
      <w:r>
        <w:rPr>
          <w:noProof/>
        </w:rPr>
        <w:t>No Funcionales:</w:t>
      </w:r>
      <w:bookmarkEnd w:id="6"/>
    </w:p>
    <w:p w14:paraId="48EDCA16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Seguridad</w:t>
      </w:r>
      <w:r w:rsidRPr="006C3EA2">
        <w:rPr>
          <w:noProof/>
          <w:sz w:val="24"/>
          <w:szCs w:val="20"/>
        </w:rPr>
        <w:t>: Garantizar la seguridad y la privacidad de los datos del usuario mediante un sistema de autenticación seguro.</w:t>
      </w:r>
    </w:p>
    <w:p w14:paraId="5DD385A0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Usabilidad</w:t>
      </w:r>
      <w:r w:rsidRPr="006C3EA2">
        <w:rPr>
          <w:noProof/>
          <w:sz w:val="24"/>
          <w:szCs w:val="20"/>
        </w:rPr>
        <w:t>: Proporcionar una interfaz de usuario intuitiva y fácil de usar para usuarios de todos los niveles de habilidad.</w:t>
      </w:r>
    </w:p>
    <w:p w14:paraId="16BA2112" w14:textId="77777777" w:rsidR="00BD1E11" w:rsidRPr="006C3EA2" w:rsidRDefault="00BD1E11" w:rsidP="006C3EA2">
      <w:pPr>
        <w:pStyle w:val="Contenido"/>
        <w:numPr>
          <w:ilvl w:val="0"/>
          <w:numId w:val="2"/>
        </w:numPr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Disponibilidad</w:t>
      </w:r>
      <w:r w:rsidRPr="006C3EA2">
        <w:rPr>
          <w:noProof/>
          <w:sz w:val="24"/>
          <w:szCs w:val="20"/>
        </w:rPr>
        <w:t>: Garantizar la disponibilidad y el tiempo de actividad de la aplicación para que los usuarios puedan acceder a ella en cualquier momento.</w:t>
      </w:r>
    </w:p>
    <w:p w14:paraId="1C416B7F" w14:textId="36FF12DC" w:rsidR="00BD1E11" w:rsidRPr="006C3EA2" w:rsidRDefault="00BD1E11" w:rsidP="006C3EA2">
      <w:pPr>
        <w:pStyle w:val="Contenido"/>
        <w:numPr>
          <w:ilvl w:val="0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b/>
          <w:bCs/>
          <w:noProof/>
          <w:sz w:val="24"/>
          <w:szCs w:val="20"/>
        </w:rPr>
        <w:t>De Interfaz</w:t>
      </w:r>
      <w:r w:rsidRPr="006C3EA2">
        <w:rPr>
          <w:noProof/>
          <w:sz w:val="24"/>
          <w:szCs w:val="20"/>
        </w:rPr>
        <w:t>:</w:t>
      </w:r>
    </w:p>
    <w:p w14:paraId="14C5A1F5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interfaz de usuario clara y fácil de navegar para facilitar la búsqueda y la gestión de matrículas.</w:t>
      </w:r>
    </w:p>
    <w:p w14:paraId="7CE2FE08" w14:textId="77777777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Proporcionar retroalimentación visual para confirmar las acciones del usuario, como agregar o eliminar matrículas de favoritos.</w:t>
      </w:r>
    </w:p>
    <w:p w14:paraId="2B38646E" w14:textId="2F1457A9" w:rsidR="00BD1E11" w:rsidRPr="006C3EA2" w:rsidRDefault="00BD1E11" w:rsidP="006C3EA2">
      <w:pPr>
        <w:pStyle w:val="Contenido"/>
        <w:numPr>
          <w:ilvl w:val="1"/>
          <w:numId w:val="2"/>
        </w:numPr>
        <w:spacing w:line="240" w:lineRule="auto"/>
        <w:rPr>
          <w:noProof/>
          <w:sz w:val="24"/>
          <w:szCs w:val="20"/>
        </w:rPr>
      </w:pPr>
      <w:r w:rsidRPr="006C3EA2">
        <w:rPr>
          <w:noProof/>
          <w:sz w:val="24"/>
          <w:szCs w:val="20"/>
        </w:rPr>
        <w:t>Diseñar una página de administrador que muestre de manera clara y organizada el historial de acceso de todos los usuarios.</w:t>
      </w:r>
    </w:p>
    <w:p w14:paraId="3A73C77C" w14:textId="06B8B8C4" w:rsidR="00BD1E11" w:rsidRPr="006C3EA2" w:rsidRDefault="00BD1E11" w:rsidP="006C3EA2">
      <w:pPr>
        <w:pStyle w:val="Prrafodelista"/>
        <w:numPr>
          <w:ilvl w:val="0"/>
          <w:numId w:val="2"/>
        </w:numPr>
        <w:spacing w:after="200" w:line="240" w:lineRule="auto"/>
        <w:rPr>
          <w:b w:val="0"/>
          <w:noProof/>
          <w:sz w:val="24"/>
          <w:szCs w:val="20"/>
        </w:rPr>
      </w:pPr>
      <w:r w:rsidRPr="006C3EA2">
        <w:rPr>
          <w:noProof/>
          <w:sz w:val="24"/>
          <w:szCs w:val="20"/>
        </w:rPr>
        <w:br w:type="page"/>
      </w:r>
    </w:p>
    <w:p w14:paraId="7794ED13" w14:textId="77777777" w:rsidR="00BD1E11" w:rsidRDefault="00BD1E11" w:rsidP="00BD1E11">
      <w:pPr>
        <w:pStyle w:val="Contenido"/>
        <w:rPr>
          <w:noProof/>
        </w:rPr>
      </w:pPr>
    </w:p>
    <w:p w14:paraId="7A9205E7" w14:textId="719EC13C" w:rsidR="00BD1E11" w:rsidRDefault="00BD1E11" w:rsidP="00BD1E11">
      <w:pPr>
        <w:pStyle w:val="Ttulo2"/>
        <w:rPr>
          <w:noProof/>
        </w:rPr>
      </w:pPr>
      <w:bookmarkStart w:id="7" w:name="_Toc163298114"/>
      <w:r>
        <w:rPr>
          <w:noProof/>
        </w:rPr>
        <w:t>Descripción de Casos de Uso Adicionales: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6C3EA2" w:rsidRPr="003211EB" w14:paraId="000C294F" w14:textId="59D7A085" w:rsidTr="004B1C23">
        <w:tc>
          <w:tcPr>
            <w:tcW w:w="3532" w:type="dxa"/>
            <w:shd w:val="clear" w:color="auto" w:fill="024F75" w:themeFill="accent1"/>
          </w:tcPr>
          <w:p w14:paraId="6AD4C178" w14:textId="1BAAFB8D" w:rsidR="006C3EA2" w:rsidRPr="003211EB" w:rsidRDefault="006C3EA2" w:rsidP="00F1513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 xml:space="preserve">AutoLabib </w:t>
            </w:r>
            <w:proofErr w:type="spellStart"/>
            <w:r w:rsidRPr="003211EB">
              <w:rPr>
                <w:color w:val="FFFFFF" w:themeColor="background1"/>
                <w:sz w:val="24"/>
                <w:szCs w:val="24"/>
              </w:rPr>
              <w:t>Scan</w:t>
            </w:r>
            <w:proofErr w:type="spellEnd"/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4035EF33" w14:textId="24D6158C" w:rsidR="006C3EA2" w:rsidRPr="003211EB" w:rsidRDefault="006C3EA2" w:rsidP="00F15138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 w:rsidRPr="003211EB">
              <w:rPr>
                <w:noProof/>
                <w:color w:val="FFFFFF" w:themeColor="background1"/>
                <w:sz w:val="24"/>
                <w:szCs w:val="24"/>
              </w:rPr>
              <w:t>Acceso del Administrador</w:t>
            </w:r>
          </w:p>
        </w:tc>
      </w:tr>
      <w:tr w:rsidR="006C3EA2" w:rsidRPr="003211EB" w14:paraId="4E5CEAC0" w14:textId="70264C0B" w:rsidTr="00470AA5">
        <w:tc>
          <w:tcPr>
            <w:tcW w:w="3532" w:type="dxa"/>
          </w:tcPr>
          <w:p w14:paraId="6D997C5C" w14:textId="173C0003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8403E02" w14:textId="17A4DAD0" w:rsidR="006C3EA2" w:rsidRPr="003211EB" w:rsidRDefault="003211EB" w:rsidP="003211EB">
            <w:pPr>
              <w:tabs>
                <w:tab w:val="left" w:pos="1722"/>
              </w:tabs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Aplicación iniciada</w:t>
            </w:r>
          </w:p>
        </w:tc>
      </w:tr>
      <w:tr w:rsidR="006C3EA2" w:rsidRPr="003211EB" w14:paraId="53A8541A" w14:textId="23977785" w:rsidTr="00C9532E">
        <w:tc>
          <w:tcPr>
            <w:tcW w:w="3532" w:type="dxa"/>
          </w:tcPr>
          <w:p w14:paraId="0496E681" w14:textId="45331377" w:rsidR="006C3EA2" w:rsidRPr="003211EB" w:rsidRDefault="006C3EA2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D0E3EA" w14:textId="57BF35B1" w:rsidR="006C3EA2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accede a la función especial para visualizar el historial de acceso de todos los usuarios de la aplicación.</w:t>
            </w:r>
          </w:p>
        </w:tc>
      </w:tr>
      <w:tr w:rsidR="00F15138" w:rsidRPr="003211EB" w14:paraId="07169B26" w14:textId="5CC43D21" w:rsidTr="00F15138">
        <w:tc>
          <w:tcPr>
            <w:tcW w:w="3532" w:type="dxa"/>
            <w:vMerge w:val="restart"/>
          </w:tcPr>
          <w:p w14:paraId="7F62EE87" w14:textId="1D746D14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1165BD29" w14:textId="3DDA6757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6F6A12DF" w14:textId="5B8BF0F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F15138" w:rsidRPr="003211EB" w14:paraId="2A8C5060" w14:textId="77777777" w:rsidTr="00F15138">
        <w:tc>
          <w:tcPr>
            <w:tcW w:w="3532" w:type="dxa"/>
            <w:vMerge/>
          </w:tcPr>
          <w:p w14:paraId="0B9102C0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5234462" w14:textId="63F44A2A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45034C20" w14:textId="7D40D01E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selecciona la opción de acceso de administrador en la interfaz de usuario.</w:t>
            </w:r>
          </w:p>
        </w:tc>
      </w:tr>
      <w:tr w:rsidR="00F15138" w:rsidRPr="003211EB" w14:paraId="2311FA09" w14:textId="77777777" w:rsidTr="00F15138">
        <w:tc>
          <w:tcPr>
            <w:tcW w:w="3532" w:type="dxa"/>
            <w:vMerge/>
          </w:tcPr>
          <w:p w14:paraId="3EA7F68E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A7B9A" w14:textId="03B1E664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4354B0DE" w14:textId="53B1EFF0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verifica las credenciales del administrador.</w:t>
            </w:r>
          </w:p>
        </w:tc>
      </w:tr>
      <w:tr w:rsidR="00F15138" w:rsidRPr="003211EB" w14:paraId="04BAFED6" w14:textId="77777777" w:rsidTr="00F15138">
        <w:tc>
          <w:tcPr>
            <w:tcW w:w="3532" w:type="dxa"/>
            <w:vMerge/>
          </w:tcPr>
          <w:p w14:paraId="10DD8D01" w14:textId="77777777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1E77274C" w14:textId="30FA9F72" w:rsidR="00F15138" w:rsidRPr="003211EB" w:rsidRDefault="00F15138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C2B5078" w14:textId="4E543D71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muestra una página especial que contiene el historial de acceso de todos los usuarios de la aplicación.</w:t>
            </w:r>
          </w:p>
        </w:tc>
      </w:tr>
      <w:tr w:rsidR="00F15138" w:rsidRPr="003211EB" w14:paraId="6A034A3A" w14:textId="77777777" w:rsidTr="006A2117">
        <w:tc>
          <w:tcPr>
            <w:tcW w:w="3532" w:type="dxa"/>
          </w:tcPr>
          <w:p w14:paraId="789FD144" w14:textId="155BDD0D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04AC88A8" w14:textId="4B17E1BC" w:rsidR="00F15138" w:rsidRPr="003211EB" w:rsidRDefault="00F15138" w:rsidP="00F15138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administrador tiene acceso al historial de acceso de todos los usuarios.</w:t>
            </w:r>
          </w:p>
        </w:tc>
      </w:tr>
      <w:tr w:rsidR="003211EB" w:rsidRPr="003211EB" w14:paraId="32F5CA13" w14:textId="77777777" w:rsidTr="00D41B9C">
        <w:tc>
          <w:tcPr>
            <w:tcW w:w="3532" w:type="dxa"/>
            <w:vMerge w:val="restart"/>
          </w:tcPr>
          <w:p w14:paraId="6AA7091D" w14:textId="2725AD7C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4762C393" w14:textId="427062B1" w:rsidR="003211EB" w:rsidRPr="003211EB" w:rsidRDefault="003211EB" w:rsidP="00F15138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3C6B186A" w14:textId="77777777" w:rsidTr="00F64F0A">
        <w:tc>
          <w:tcPr>
            <w:tcW w:w="3532" w:type="dxa"/>
            <w:vMerge/>
          </w:tcPr>
          <w:p w14:paraId="7F45E1F3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35ACACB9" w14:textId="460B4345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las credenciales del administrador son incorrectas, el sistema muestra un mensaje de error y solicita que se ingresen nuevamente las credenciales.</w:t>
            </w:r>
          </w:p>
        </w:tc>
      </w:tr>
      <w:tr w:rsidR="003211EB" w:rsidRPr="003211EB" w14:paraId="6E4097DA" w14:textId="77777777" w:rsidTr="00F64F0A">
        <w:tc>
          <w:tcPr>
            <w:tcW w:w="3532" w:type="dxa"/>
            <w:vMerge/>
          </w:tcPr>
          <w:p w14:paraId="3C03934A" w14:textId="77777777" w:rsidR="003211EB" w:rsidRPr="003211EB" w:rsidRDefault="003211EB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70364D4E" w14:textId="49974502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no hay registros de acceso de usuarios, el sistema muestra un mensaje indicando que no hay datos disponibles.</w:t>
            </w:r>
          </w:p>
        </w:tc>
      </w:tr>
      <w:tr w:rsidR="00F15138" w:rsidRPr="003211EB" w14:paraId="7E463B83" w14:textId="77777777" w:rsidTr="00F15138">
        <w:trPr>
          <w:trHeight w:val="53"/>
        </w:trPr>
        <w:tc>
          <w:tcPr>
            <w:tcW w:w="3532" w:type="dxa"/>
          </w:tcPr>
          <w:p w14:paraId="4AD8545C" w14:textId="06BCF4F8" w:rsidR="00F15138" w:rsidRPr="003211EB" w:rsidRDefault="00F15138" w:rsidP="00F15138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0F77B422" w14:textId="44C79023" w:rsidR="00F15138" w:rsidRPr="003211EB" w:rsidRDefault="00F15138" w:rsidP="00F15138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al administrador monitorear el uso de la aplicación y realizar un seguimiento del historial de acceso de los usuarios para fines de seguridad.</w:t>
            </w:r>
          </w:p>
        </w:tc>
      </w:tr>
    </w:tbl>
    <w:p w14:paraId="7268111B" w14:textId="77777777" w:rsidR="006C3EA2" w:rsidRPr="003211EB" w:rsidRDefault="006C3EA2" w:rsidP="006C3EA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801C87" w14:textId="77777777" w:rsidTr="00074847">
        <w:tc>
          <w:tcPr>
            <w:tcW w:w="3532" w:type="dxa"/>
            <w:shd w:val="clear" w:color="auto" w:fill="024F75" w:themeFill="accent1"/>
          </w:tcPr>
          <w:p w14:paraId="037B551E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 xml:space="preserve">AutoLabib </w:t>
            </w:r>
            <w:proofErr w:type="spellStart"/>
            <w:r w:rsidRPr="003211EB">
              <w:rPr>
                <w:color w:val="FFFFFF" w:themeColor="background1"/>
                <w:sz w:val="24"/>
                <w:szCs w:val="24"/>
              </w:rPr>
              <w:t>Scan</w:t>
            </w:r>
            <w:proofErr w:type="spellEnd"/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2D7D0045" w14:textId="36D520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Agregar matrícula a favoritos</w:t>
            </w:r>
          </w:p>
        </w:tc>
      </w:tr>
      <w:tr w:rsidR="003211EB" w:rsidRPr="003211EB" w14:paraId="180638FB" w14:textId="77777777" w:rsidTr="00074847">
        <w:tc>
          <w:tcPr>
            <w:tcW w:w="3532" w:type="dxa"/>
          </w:tcPr>
          <w:p w14:paraId="60D32921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1FDDB8C6" w14:textId="38C5ACBD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aplicación.</w:t>
            </w:r>
          </w:p>
        </w:tc>
      </w:tr>
      <w:tr w:rsidR="003211EB" w:rsidRPr="003211EB" w14:paraId="799024E3" w14:textId="77777777" w:rsidTr="00074847">
        <w:tc>
          <w:tcPr>
            <w:tcW w:w="3532" w:type="dxa"/>
          </w:tcPr>
          <w:p w14:paraId="41C4BF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3FC853C" w14:textId="1F4DD09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una matrícula a su lista de favoritos.</w:t>
            </w:r>
          </w:p>
        </w:tc>
      </w:tr>
      <w:tr w:rsidR="003211EB" w:rsidRPr="003211EB" w14:paraId="41D50053" w14:textId="77777777" w:rsidTr="00074847">
        <w:tc>
          <w:tcPr>
            <w:tcW w:w="3532" w:type="dxa"/>
            <w:vMerge w:val="restart"/>
          </w:tcPr>
          <w:p w14:paraId="29E40D5B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2CE11D5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532EB4A5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1F83F90C" w14:textId="77777777" w:rsidTr="00074847">
        <w:tc>
          <w:tcPr>
            <w:tcW w:w="3532" w:type="dxa"/>
            <w:vMerge/>
          </w:tcPr>
          <w:p w14:paraId="237A369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8CE87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12BE09A0" w14:textId="2199F6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busca un vehículo por matrícula o número de bastidor.</w:t>
            </w:r>
          </w:p>
        </w:tc>
      </w:tr>
      <w:tr w:rsidR="003211EB" w:rsidRPr="003211EB" w14:paraId="3BF1AE29" w14:textId="77777777" w:rsidTr="00074847">
        <w:tc>
          <w:tcPr>
            <w:tcW w:w="3532" w:type="dxa"/>
            <w:vMerge/>
          </w:tcPr>
          <w:p w14:paraId="24F604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D174C6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51DA3A0C" w14:textId="24C689A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agregar la matrícula a sus favoritos.</w:t>
            </w:r>
          </w:p>
        </w:tc>
      </w:tr>
      <w:tr w:rsidR="003211EB" w:rsidRPr="003211EB" w14:paraId="417779E4" w14:textId="77777777" w:rsidTr="00074847">
        <w:tc>
          <w:tcPr>
            <w:tcW w:w="3532" w:type="dxa"/>
            <w:vMerge/>
          </w:tcPr>
          <w:p w14:paraId="41B31F8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FCD669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55E4B16D" w14:textId="02E890FB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guarda la matrícula en la lista de favoritos del usuario.</w:t>
            </w:r>
          </w:p>
        </w:tc>
      </w:tr>
      <w:tr w:rsidR="003211EB" w:rsidRPr="003211EB" w14:paraId="56E782E4" w14:textId="77777777" w:rsidTr="00074847">
        <w:tc>
          <w:tcPr>
            <w:tcW w:w="3532" w:type="dxa"/>
          </w:tcPr>
          <w:p w14:paraId="1F8BEAC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55B9E087" w14:textId="510F2B4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añade a la lista de favoritos del usuario.</w:t>
            </w:r>
          </w:p>
        </w:tc>
      </w:tr>
      <w:tr w:rsidR="003211EB" w:rsidRPr="003211EB" w14:paraId="74A645CF" w14:textId="77777777" w:rsidTr="00074847">
        <w:trPr>
          <w:trHeight w:val="53"/>
        </w:trPr>
        <w:tc>
          <w:tcPr>
            <w:tcW w:w="3532" w:type="dxa"/>
          </w:tcPr>
          <w:p w14:paraId="0AA7C21E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60CEB297" w14:textId="5B94CBFE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>
              <w:rPr>
                <w:b w:val="0"/>
                <w:bCs/>
                <w:sz w:val="24"/>
                <w:szCs w:val="24"/>
              </w:rPr>
              <w:t>usuario almacenar matriculas en favoritos para no tener que volver a introducirla</w:t>
            </w:r>
          </w:p>
        </w:tc>
      </w:tr>
    </w:tbl>
    <w:p w14:paraId="58A92D93" w14:textId="7311E1BD" w:rsidR="003211EB" w:rsidRDefault="003211EB" w:rsidP="00BD1E11">
      <w:pPr>
        <w:pStyle w:val="Contenido"/>
        <w:rPr>
          <w:noProof/>
        </w:rPr>
      </w:pPr>
    </w:p>
    <w:p w14:paraId="100E09CC" w14:textId="77777777" w:rsidR="003211EB" w:rsidRDefault="003211EB">
      <w:pPr>
        <w:spacing w:after="200"/>
        <w:rPr>
          <w:b w:val="0"/>
          <w:noProof/>
        </w:rPr>
      </w:pPr>
      <w:r>
        <w:rPr>
          <w:noProof/>
        </w:rPr>
        <w:br w:type="page"/>
      </w:r>
    </w:p>
    <w:p w14:paraId="44405536" w14:textId="77777777" w:rsidR="007A257F" w:rsidRDefault="007A257F" w:rsidP="00BD1E11">
      <w:pPr>
        <w:pStyle w:val="Contenido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4F4AE06" w14:textId="77777777" w:rsidTr="00074847">
        <w:tc>
          <w:tcPr>
            <w:tcW w:w="3532" w:type="dxa"/>
            <w:shd w:val="clear" w:color="auto" w:fill="024F75" w:themeFill="accent1"/>
          </w:tcPr>
          <w:p w14:paraId="01AA2A72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 xml:space="preserve">AutoLabib </w:t>
            </w:r>
            <w:proofErr w:type="spellStart"/>
            <w:r w:rsidRPr="003211EB">
              <w:rPr>
                <w:color w:val="FFFFFF" w:themeColor="background1"/>
                <w:sz w:val="24"/>
                <w:szCs w:val="24"/>
              </w:rPr>
              <w:t>Scan</w:t>
            </w:r>
            <w:proofErr w:type="spellEnd"/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82B01E5" w14:textId="0A33DDF3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 xml:space="preserve">Eliminar matrícula de favoritos </w:t>
            </w:r>
          </w:p>
        </w:tc>
      </w:tr>
      <w:tr w:rsidR="003211EB" w:rsidRPr="003211EB" w14:paraId="7650ADB8" w14:textId="77777777" w:rsidTr="00074847">
        <w:tc>
          <w:tcPr>
            <w:tcW w:w="3532" w:type="dxa"/>
          </w:tcPr>
          <w:p w14:paraId="59C4D68C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6F67A5CD" w14:textId="2006AE0F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matrículas guardadas en su lista de favoritos.</w:t>
            </w:r>
          </w:p>
        </w:tc>
      </w:tr>
      <w:tr w:rsidR="003211EB" w:rsidRPr="003211EB" w14:paraId="4048E8B1" w14:textId="77777777" w:rsidTr="00074847">
        <w:tc>
          <w:tcPr>
            <w:tcW w:w="3532" w:type="dxa"/>
          </w:tcPr>
          <w:p w14:paraId="10255C9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045EB4C0" w14:textId="1B168B0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opción de eliminar una matrícula de su lista de favoritos.</w:t>
            </w:r>
          </w:p>
        </w:tc>
      </w:tr>
      <w:tr w:rsidR="003211EB" w:rsidRPr="003211EB" w14:paraId="1733F882" w14:textId="77777777" w:rsidTr="00074847">
        <w:tc>
          <w:tcPr>
            <w:tcW w:w="3532" w:type="dxa"/>
            <w:vMerge w:val="restart"/>
          </w:tcPr>
          <w:p w14:paraId="481397F5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32B95AAF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0BD8CCC2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55362CF8" w14:textId="77777777" w:rsidTr="00074847">
        <w:tc>
          <w:tcPr>
            <w:tcW w:w="3532" w:type="dxa"/>
            <w:vMerge/>
          </w:tcPr>
          <w:p w14:paraId="3FD1586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5D389A8A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5F8D9266" w14:textId="299542F7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accede a su lista de favoritos.</w:t>
            </w:r>
          </w:p>
        </w:tc>
      </w:tr>
      <w:tr w:rsidR="003211EB" w:rsidRPr="003211EB" w14:paraId="0B5FF007" w14:textId="77777777" w:rsidTr="00074847">
        <w:tc>
          <w:tcPr>
            <w:tcW w:w="3532" w:type="dxa"/>
            <w:vMerge/>
          </w:tcPr>
          <w:p w14:paraId="1A67FEB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2A44791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35A5447" w14:textId="1221CD52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selecciona la matrícula que desea eliminar.</w:t>
            </w:r>
          </w:p>
        </w:tc>
      </w:tr>
      <w:tr w:rsidR="003211EB" w:rsidRPr="003211EB" w14:paraId="29FDDDFC" w14:textId="77777777" w:rsidTr="00074847">
        <w:tc>
          <w:tcPr>
            <w:tcW w:w="3532" w:type="dxa"/>
            <w:vMerge/>
          </w:tcPr>
          <w:p w14:paraId="7A87F3E9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4CA53AC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79CC3443" w14:textId="64E6A080" w:rsidR="003211EB" w:rsidRPr="003211EB" w:rsidRDefault="003211EB" w:rsidP="003211EB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elimina la matrícula de la lista de favoritos del usuario.</w:t>
            </w:r>
          </w:p>
        </w:tc>
      </w:tr>
      <w:tr w:rsidR="003211EB" w:rsidRPr="003211EB" w14:paraId="2EBC1349" w14:textId="77777777" w:rsidTr="00074847">
        <w:tc>
          <w:tcPr>
            <w:tcW w:w="3532" w:type="dxa"/>
          </w:tcPr>
          <w:p w14:paraId="0B39D8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4542CCEA" w14:textId="3ECFB494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La matrícula seleccionada se elimina de la lista de favoritos del usuario.</w:t>
            </w:r>
          </w:p>
        </w:tc>
      </w:tr>
      <w:tr w:rsidR="003211EB" w:rsidRPr="003211EB" w14:paraId="1989E780" w14:textId="77777777" w:rsidTr="00074847">
        <w:tc>
          <w:tcPr>
            <w:tcW w:w="3532" w:type="dxa"/>
            <w:vMerge w:val="restart"/>
          </w:tcPr>
          <w:p w14:paraId="003CAF0A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3313CC1B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00C10817" w14:textId="77777777" w:rsidTr="00074847">
        <w:tc>
          <w:tcPr>
            <w:tcW w:w="3532" w:type="dxa"/>
            <w:vMerge/>
          </w:tcPr>
          <w:p w14:paraId="5A82EA7F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B6AF189" w14:textId="71DA99C0" w:rsidR="003211EB" w:rsidRPr="003211EB" w:rsidRDefault="003211EB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Si la lista de favoritos está vacía, el sistema muestra un mensaje indicando que no hay matrículas guardadas en la lista de favoritos.</w:t>
            </w:r>
          </w:p>
        </w:tc>
      </w:tr>
      <w:tr w:rsidR="003211EB" w:rsidRPr="003211EB" w14:paraId="78EFD90B" w14:textId="77777777" w:rsidTr="00074847">
        <w:trPr>
          <w:trHeight w:val="53"/>
        </w:trPr>
        <w:tc>
          <w:tcPr>
            <w:tcW w:w="3532" w:type="dxa"/>
          </w:tcPr>
          <w:p w14:paraId="71FB75E7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56E70D23" w14:textId="079F6A15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Esta función permite a</w:t>
            </w:r>
            <w:r w:rsidR="00B92354">
              <w:rPr>
                <w:b w:val="0"/>
                <w:bCs/>
                <w:sz w:val="24"/>
                <w:szCs w:val="24"/>
              </w:rPr>
              <w:t>l usuario eliminar la matrícula de favoritos.</w:t>
            </w:r>
          </w:p>
        </w:tc>
      </w:tr>
    </w:tbl>
    <w:p w14:paraId="45AFBB1D" w14:textId="38725764" w:rsidR="003211EB" w:rsidRPr="003211EB" w:rsidRDefault="003211EB" w:rsidP="00BD1E11">
      <w:pPr>
        <w:pStyle w:val="Contenido"/>
        <w:rPr>
          <w:noProof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2"/>
        <w:gridCol w:w="999"/>
        <w:gridCol w:w="5493"/>
      </w:tblGrid>
      <w:tr w:rsidR="003211EB" w:rsidRPr="003211EB" w14:paraId="2F33422E" w14:textId="77777777" w:rsidTr="00074847">
        <w:tc>
          <w:tcPr>
            <w:tcW w:w="3532" w:type="dxa"/>
            <w:shd w:val="clear" w:color="auto" w:fill="024F75" w:themeFill="accent1"/>
          </w:tcPr>
          <w:p w14:paraId="3C540084" w14:textId="77777777" w:rsidR="003211EB" w:rsidRPr="003211EB" w:rsidRDefault="003211EB" w:rsidP="0007484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3211EB">
              <w:rPr>
                <w:color w:val="FFFFFF" w:themeColor="background1"/>
                <w:sz w:val="24"/>
                <w:szCs w:val="24"/>
              </w:rPr>
              <w:t xml:space="preserve">AutoLabib </w:t>
            </w:r>
            <w:proofErr w:type="spellStart"/>
            <w:r w:rsidRPr="003211EB">
              <w:rPr>
                <w:color w:val="FFFFFF" w:themeColor="background1"/>
                <w:sz w:val="24"/>
                <w:szCs w:val="24"/>
              </w:rPr>
              <w:t>Scan</w:t>
            </w:r>
            <w:proofErr w:type="spellEnd"/>
          </w:p>
        </w:tc>
        <w:tc>
          <w:tcPr>
            <w:tcW w:w="6492" w:type="dxa"/>
            <w:gridSpan w:val="2"/>
            <w:shd w:val="clear" w:color="auto" w:fill="024F75" w:themeFill="accent1"/>
          </w:tcPr>
          <w:p w14:paraId="7DA49D4B" w14:textId="449E76EC" w:rsidR="003211EB" w:rsidRPr="003211EB" w:rsidRDefault="003211EB" w:rsidP="00074847">
            <w:pPr>
              <w:jc w:val="center"/>
              <w:rPr>
                <w:noProof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sz w:val="24"/>
                <w:szCs w:val="24"/>
              </w:rPr>
              <w:t>Escaneo matrícula por imagen</w:t>
            </w:r>
          </w:p>
        </w:tc>
      </w:tr>
      <w:tr w:rsidR="003211EB" w:rsidRPr="003211EB" w14:paraId="668F6C11" w14:textId="77777777" w:rsidTr="00074847">
        <w:tc>
          <w:tcPr>
            <w:tcW w:w="3532" w:type="dxa"/>
          </w:tcPr>
          <w:p w14:paraId="5C7EA2F8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Precondición</w:t>
            </w:r>
          </w:p>
        </w:tc>
        <w:tc>
          <w:tcPr>
            <w:tcW w:w="6492" w:type="dxa"/>
            <w:gridSpan w:val="2"/>
          </w:tcPr>
          <w:p w14:paraId="013EF025" w14:textId="5B08B141" w:rsidR="003211EB" w:rsidRPr="003211EB" w:rsidRDefault="003211EB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ha iniciado sesión en la aplicación y tiene acceso a la cámara del dispositivo.</w:t>
            </w:r>
          </w:p>
        </w:tc>
      </w:tr>
      <w:tr w:rsidR="003211EB" w:rsidRPr="003211EB" w14:paraId="59B6E2B2" w14:textId="77777777" w:rsidTr="00074847">
        <w:tc>
          <w:tcPr>
            <w:tcW w:w="3532" w:type="dxa"/>
          </w:tcPr>
          <w:p w14:paraId="2731C3F6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Descripción</w:t>
            </w:r>
          </w:p>
        </w:tc>
        <w:tc>
          <w:tcPr>
            <w:tcW w:w="6492" w:type="dxa"/>
            <w:gridSpan w:val="2"/>
          </w:tcPr>
          <w:p w14:paraId="3B377601" w14:textId="75A8F75B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usuario escanea la matrícula de un vehículo utilizando la cámara de su dispositivo.</w:t>
            </w:r>
          </w:p>
        </w:tc>
      </w:tr>
      <w:tr w:rsidR="00B92354" w:rsidRPr="003211EB" w14:paraId="40391D4A" w14:textId="77777777" w:rsidTr="00074847">
        <w:tc>
          <w:tcPr>
            <w:tcW w:w="3532" w:type="dxa"/>
            <w:vMerge w:val="restart"/>
          </w:tcPr>
          <w:p w14:paraId="5823BACD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Secuencia normal</w:t>
            </w:r>
          </w:p>
        </w:tc>
        <w:tc>
          <w:tcPr>
            <w:tcW w:w="999" w:type="dxa"/>
          </w:tcPr>
          <w:p w14:paraId="6DC23924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Paso</w:t>
            </w:r>
          </w:p>
        </w:tc>
        <w:tc>
          <w:tcPr>
            <w:tcW w:w="5493" w:type="dxa"/>
          </w:tcPr>
          <w:p w14:paraId="4F16FEC8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B92354" w:rsidRPr="003211EB" w14:paraId="67623EFF" w14:textId="77777777" w:rsidTr="00074847">
        <w:tc>
          <w:tcPr>
            <w:tcW w:w="3532" w:type="dxa"/>
            <w:vMerge/>
          </w:tcPr>
          <w:p w14:paraId="6A258988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3D1A0497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</w:tcPr>
          <w:p w14:paraId="2A2EFB0F" w14:textId="55C5684A" w:rsidR="00B92354" w:rsidRPr="003211EB" w:rsidRDefault="00B92354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selecciona la opción de escanear matrícula desde imagen.</w:t>
            </w:r>
          </w:p>
        </w:tc>
      </w:tr>
      <w:tr w:rsidR="00B92354" w:rsidRPr="003211EB" w14:paraId="7AFEC75A" w14:textId="77777777" w:rsidTr="00074847">
        <w:tc>
          <w:tcPr>
            <w:tcW w:w="3532" w:type="dxa"/>
            <w:vMerge/>
          </w:tcPr>
          <w:p w14:paraId="3F17A097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878A68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2</w:t>
            </w:r>
          </w:p>
        </w:tc>
        <w:tc>
          <w:tcPr>
            <w:tcW w:w="5493" w:type="dxa"/>
          </w:tcPr>
          <w:p w14:paraId="17999BE8" w14:textId="458CC082" w:rsidR="00B92354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El usuario proporciona una imagen con la cámara o desde el dispositivo.</w:t>
            </w:r>
          </w:p>
        </w:tc>
      </w:tr>
      <w:tr w:rsidR="00B92354" w:rsidRPr="003211EB" w14:paraId="07202FD1" w14:textId="77777777" w:rsidTr="003211EB">
        <w:trPr>
          <w:trHeight w:val="580"/>
        </w:trPr>
        <w:tc>
          <w:tcPr>
            <w:tcW w:w="3532" w:type="dxa"/>
            <w:vMerge/>
          </w:tcPr>
          <w:p w14:paraId="1B32D11E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078D2479" w14:textId="77777777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3</w:t>
            </w:r>
          </w:p>
        </w:tc>
        <w:tc>
          <w:tcPr>
            <w:tcW w:w="5493" w:type="dxa"/>
          </w:tcPr>
          <w:p w14:paraId="1423EDE0" w14:textId="77777777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El sistema procesa la imagen y extrae el número de matrícula del vehículo.</w:t>
            </w:r>
          </w:p>
          <w:p w14:paraId="4CBCEEC1" w14:textId="4DFA3DDC" w:rsidR="00B92354" w:rsidRPr="003211EB" w:rsidRDefault="00B92354" w:rsidP="003211EB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</w:p>
        </w:tc>
      </w:tr>
      <w:tr w:rsidR="00B92354" w:rsidRPr="003211EB" w14:paraId="36179E0F" w14:textId="77777777" w:rsidTr="003211EB">
        <w:trPr>
          <w:trHeight w:val="580"/>
        </w:trPr>
        <w:tc>
          <w:tcPr>
            <w:tcW w:w="3532" w:type="dxa"/>
            <w:vMerge/>
          </w:tcPr>
          <w:p w14:paraId="23B9EB0B" w14:textId="77777777" w:rsidR="00B92354" w:rsidRPr="003211EB" w:rsidRDefault="00B92354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999" w:type="dxa"/>
          </w:tcPr>
          <w:p w14:paraId="2E7AC97B" w14:textId="0994DE1B" w:rsidR="00B92354" w:rsidRPr="003211EB" w:rsidRDefault="00B92354" w:rsidP="000748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93" w:type="dxa"/>
          </w:tcPr>
          <w:p w14:paraId="37904E46" w14:textId="35DAECDA" w:rsidR="00B92354" w:rsidRPr="003211EB" w:rsidRDefault="00B92354" w:rsidP="003211E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sistema realiza una búsqueda en la base de datos y muestra la información del vehículo asociado al número de matrícula.</w:t>
            </w:r>
          </w:p>
        </w:tc>
      </w:tr>
      <w:tr w:rsidR="003211EB" w:rsidRPr="003211EB" w14:paraId="6C764697" w14:textId="77777777" w:rsidTr="00074847">
        <w:tc>
          <w:tcPr>
            <w:tcW w:w="3532" w:type="dxa"/>
          </w:tcPr>
          <w:p w14:paraId="78D7264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Postcondición</w:t>
            </w:r>
          </w:p>
        </w:tc>
        <w:tc>
          <w:tcPr>
            <w:tcW w:w="6492" w:type="dxa"/>
            <w:gridSpan w:val="2"/>
          </w:tcPr>
          <w:p w14:paraId="70E3C129" w14:textId="0425D5D2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El usuario ha obtenido información del vehículo cuya matrícula fue escaneada.</w:t>
            </w:r>
          </w:p>
        </w:tc>
      </w:tr>
      <w:tr w:rsidR="003211EB" w:rsidRPr="003211EB" w14:paraId="32E72404" w14:textId="77777777" w:rsidTr="00074847">
        <w:tc>
          <w:tcPr>
            <w:tcW w:w="3532" w:type="dxa"/>
            <w:vMerge w:val="restart"/>
          </w:tcPr>
          <w:p w14:paraId="107F0313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Excepciones</w:t>
            </w:r>
          </w:p>
        </w:tc>
        <w:tc>
          <w:tcPr>
            <w:tcW w:w="6492" w:type="dxa"/>
            <w:gridSpan w:val="2"/>
          </w:tcPr>
          <w:p w14:paraId="73A598E3" w14:textId="77777777" w:rsidR="003211EB" w:rsidRPr="003211EB" w:rsidRDefault="003211EB" w:rsidP="00074847">
            <w:pPr>
              <w:jc w:val="center"/>
              <w:rPr>
                <w:sz w:val="24"/>
                <w:szCs w:val="24"/>
              </w:rPr>
            </w:pPr>
            <w:r w:rsidRPr="003211EB">
              <w:rPr>
                <w:sz w:val="24"/>
                <w:szCs w:val="24"/>
              </w:rPr>
              <w:t>Acción</w:t>
            </w:r>
          </w:p>
        </w:tc>
      </w:tr>
      <w:tr w:rsidR="003211EB" w:rsidRPr="003211EB" w14:paraId="2081C403" w14:textId="77777777" w:rsidTr="00074847">
        <w:tc>
          <w:tcPr>
            <w:tcW w:w="3532" w:type="dxa"/>
            <w:vMerge/>
          </w:tcPr>
          <w:p w14:paraId="685D887D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6492" w:type="dxa"/>
            <w:gridSpan w:val="2"/>
          </w:tcPr>
          <w:p w14:paraId="674A17D9" w14:textId="18628ED0" w:rsidR="003211EB" w:rsidRPr="003211EB" w:rsidRDefault="00B92354" w:rsidP="00074847">
            <w:pPr>
              <w:tabs>
                <w:tab w:val="left" w:pos="1711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B92354">
              <w:rPr>
                <w:b w:val="0"/>
                <w:bCs/>
                <w:sz w:val="24"/>
                <w:szCs w:val="24"/>
              </w:rPr>
              <w:t>Si el sistema no puede extraer el número de matrícula de la imagen, se muestra un mensaje indicando que no se pudo realizar el escaneo correctamente.</w:t>
            </w:r>
          </w:p>
        </w:tc>
      </w:tr>
      <w:tr w:rsidR="003211EB" w:rsidRPr="003211EB" w14:paraId="7B725323" w14:textId="77777777" w:rsidTr="00074847">
        <w:trPr>
          <w:trHeight w:val="53"/>
        </w:trPr>
        <w:tc>
          <w:tcPr>
            <w:tcW w:w="3532" w:type="dxa"/>
          </w:tcPr>
          <w:p w14:paraId="1A253132" w14:textId="77777777" w:rsidR="003211EB" w:rsidRPr="003211EB" w:rsidRDefault="003211EB" w:rsidP="00074847">
            <w:pPr>
              <w:jc w:val="center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>Comentarios</w:t>
            </w:r>
          </w:p>
        </w:tc>
        <w:tc>
          <w:tcPr>
            <w:tcW w:w="6492" w:type="dxa"/>
            <w:gridSpan w:val="2"/>
          </w:tcPr>
          <w:p w14:paraId="1FDCFA12" w14:textId="5978871D" w:rsidR="003211EB" w:rsidRPr="003211EB" w:rsidRDefault="003211EB" w:rsidP="00074847">
            <w:pPr>
              <w:tabs>
                <w:tab w:val="left" w:pos="1722"/>
              </w:tabs>
              <w:jc w:val="both"/>
              <w:rPr>
                <w:b w:val="0"/>
                <w:bCs/>
                <w:sz w:val="24"/>
                <w:szCs w:val="24"/>
              </w:rPr>
            </w:pPr>
            <w:r w:rsidRPr="003211EB">
              <w:rPr>
                <w:b w:val="0"/>
                <w:bCs/>
                <w:sz w:val="24"/>
                <w:szCs w:val="24"/>
              </w:rPr>
              <w:t xml:space="preserve">Esta función permite al </w:t>
            </w:r>
            <w:r w:rsidR="00B92354">
              <w:rPr>
                <w:b w:val="0"/>
                <w:bCs/>
                <w:sz w:val="24"/>
                <w:szCs w:val="24"/>
              </w:rPr>
              <w:t>usuario proporcionar la matrícula a partir de una imagen.</w:t>
            </w:r>
          </w:p>
        </w:tc>
      </w:tr>
    </w:tbl>
    <w:p w14:paraId="158F7A50" w14:textId="61B279CC" w:rsidR="00346533" w:rsidRDefault="00346533" w:rsidP="00BD1E11">
      <w:pPr>
        <w:pStyle w:val="Contenido"/>
        <w:rPr>
          <w:noProof/>
          <w:sz w:val="24"/>
          <w:szCs w:val="24"/>
        </w:rPr>
      </w:pPr>
    </w:p>
    <w:p w14:paraId="16F76FA4" w14:textId="77777777" w:rsidR="00346533" w:rsidRDefault="00346533">
      <w:pPr>
        <w:spacing w:after="200"/>
        <w:rPr>
          <w:b w:val="0"/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6FE6FA66" w14:textId="0219C718" w:rsidR="00346533" w:rsidRPr="00346533" w:rsidRDefault="00346533" w:rsidP="00346533">
      <w:pPr>
        <w:pStyle w:val="Ttulo1"/>
      </w:pPr>
      <w:bookmarkStart w:id="8" w:name="_Toc163298115"/>
      <w:r>
        <w:lastRenderedPageBreak/>
        <w:t>Base de Datos FIREBASE</w:t>
      </w:r>
      <w:bookmarkEnd w:id="8"/>
    </w:p>
    <w:p w14:paraId="0B21007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Base de Datos Firebase: "AutoLabib"</w:t>
      </w:r>
    </w:p>
    <w:p w14:paraId="0C1A7307" w14:textId="77777777" w:rsidR="00346533" w:rsidRPr="00346533" w:rsidRDefault="00346533" w:rsidP="00346533">
      <w:pPr>
        <w:rPr>
          <w:b w:val="0"/>
          <w:noProof/>
        </w:rPr>
      </w:pPr>
    </w:p>
    <w:p w14:paraId="6DBB78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 w:val="0"/>
          <w:noProof/>
        </w:rPr>
        <w:t>Colecciones:</w:t>
      </w:r>
    </w:p>
    <w:p w14:paraId="4C129530" w14:textId="77777777" w:rsidR="00346533" w:rsidRPr="00346533" w:rsidRDefault="00346533" w:rsidP="00346533">
      <w:pPr>
        <w:rPr>
          <w:b w:val="0"/>
          <w:noProof/>
        </w:rPr>
      </w:pPr>
    </w:p>
    <w:p w14:paraId="0B84CFD8" w14:textId="1A9C90A2" w:rsidR="00346533" w:rsidRPr="00346533" w:rsidRDefault="00346533" w:rsidP="00346533">
      <w:pPr>
        <w:rPr>
          <w:bCs/>
          <w:noProof/>
        </w:rPr>
      </w:pPr>
      <w:r w:rsidRPr="00346533">
        <w:rPr>
          <w:bCs/>
          <w:noProof/>
        </w:rPr>
        <w:t>Usuarios:</w:t>
      </w:r>
    </w:p>
    <w:p w14:paraId="0126475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usuario registrado en la aplicación.</w:t>
      </w:r>
    </w:p>
    <w:p w14:paraId="348BC57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71229562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ID_usuario: Identificador único del usuario.</w:t>
      </w:r>
    </w:p>
    <w:p w14:paraId="56C9B651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Nombre: Nombre del usuario.</w:t>
      </w:r>
    </w:p>
    <w:p w14:paraId="13641E4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Apellido: Apellido del usuario.</w:t>
      </w:r>
    </w:p>
    <w:p w14:paraId="02E9CC35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Correo electrónico: Dirección de correo electrónico del usuario.</w:t>
      </w:r>
    </w:p>
    <w:p w14:paraId="5E4BB4E4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Contraseña: Contraseña del usuario (se recomienda el almacenamiento seguro).</w:t>
      </w:r>
    </w:p>
    <w:p w14:paraId="19676C0B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Tipo_usuario: Tipo de usuario (normal/administrador).</w:t>
      </w:r>
    </w:p>
    <w:p w14:paraId="2FA8AAFA" w14:textId="77777777" w:rsidR="00346533" w:rsidRPr="00346533" w:rsidRDefault="00346533" w:rsidP="00346533">
      <w:pPr>
        <w:pStyle w:val="Prrafodelista"/>
        <w:numPr>
          <w:ilvl w:val="0"/>
          <w:numId w:val="4"/>
        </w:numPr>
        <w:rPr>
          <w:b w:val="0"/>
          <w:noProof/>
        </w:rPr>
      </w:pPr>
      <w:r w:rsidRPr="00346533">
        <w:rPr>
          <w:b w:val="0"/>
          <w:noProof/>
        </w:rPr>
        <w:t>Vehículos:</w:t>
      </w:r>
    </w:p>
    <w:p w14:paraId="74B40F82" w14:textId="77777777" w:rsidR="00346533" w:rsidRPr="00346533" w:rsidRDefault="00346533" w:rsidP="00346533">
      <w:pPr>
        <w:rPr>
          <w:b w:val="0"/>
          <w:noProof/>
        </w:rPr>
      </w:pPr>
    </w:p>
    <w:p w14:paraId="3AC3F480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un vehículo registrado en la aplicación.</w:t>
      </w:r>
    </w:p>
    <w:p w14:paraId="0A879929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F0B7863" w14:textId="46816559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único del vehículo.</w:t>
      </w:r>
    </w:p>
    <w:p w14:paraId="4616342C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Modelo: Modelo del vehículo.</w:t>
      </w:r>
    </w:p>
    <w:p w14:paraId="5CDC5D6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Marca: Marca del vehículo.</w:t>
      </w:r>
    </w:p>
    <w:p w14:paraId="0CF7A444" w14:textId="77777777" w:rsidR="00346533" w:rsidRP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Año_fabricación: Año de fabricación del vehículo.</w:t>
      </w:r>
    </w:p>
    <w:p w14:paraId="77E2F2E0" w14:textId="77777777" w:rsidR="00346533" w:rsidRDefault="00346533" w:rsidP="00346533">
      <w:pPr>
        <w:pStyle w:val="Prrafodelista"/>
        <w:numPr>
          <w:ilvl w:val="0"/>
          <w:numId w:val="5"/>
        </w:numPr>
        <w:rPr>
          <w:b w:val="0"/>
          <w:noProof/>
        </w:rPr>
      </w:pPr>
      <w:r w:rsidRPr="00346533">
        <w:rPr>
          <w:b w:val="0"/>
          <w:noProof/>
        </w:rPr>
        <w:t>Información_adicional: Información adicional del vehículo.</w:t>
      </w:r>
    </w:p>
    <w:p w14:paraId="2A77B3C4" w14:textId="77777777" w:rsidR="00346533" w:rsidRDefault="00346533" w:rsidP="00346533">
      <w:pPr>
        <w:pStyle w:val="Prrafodelista"/>
        <w:ind w:left="0"/>
        <w:rPr>
          <w:b w:val="0"/>
          <w:noProof/>
        </w:rPr>
      </w:pPr>
    </w:p>
    <w:p w14:paraId="0CE1A974" w14:textId="32563DAA" w:rsidR="00346533" w:rsidRPr="00346533" w:rsidRDefault="00346533" w:rsidP="00346533">
      <w:pPr>
        <w:pStyle w:val="Prrafodelista"/>
        <w:ind w:left="0"/>
        <w:rPr>
          <w:b w:val="0"/>
          <w:noProof/>
        </w:rPr>
      </w:pPr>
      <w:r w:rsidRPr="00346533">
        <w:rPr>
          <w:bCs/>
          <w:noProof/>
        </w:rPr>
        <w:t>Matrículas_Vehículos</w:t>
      </w:r>
      <w:r w:rsidRPr="00346533">
        <w:rPr>
          <w:b w:val="0"/>
          <w:noProof/>
        </w:rPr>
        <w:t>:</w:t>
      </w:r>
    </w:p>
    <w:p w14:paraId="482E8DF3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la relación entre una matrícula y un vehículo.</w:t>
      </w:r>
    </w:p>
    <w:p w14:paraId="3D086FB4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07B230B9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ID_matrícula: Identificador único de la matrícula.</w:t>
      </w:r>
    </w:p>
    <w:p w14:paraId="5A03E500" w14:textId="77777777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Matrícula: Número de matrícula del vehículo.</w:t>
      </w:r>
    </w:p>
    <w:p w14:paraId="627508E4" w14:textId="3ABD4B2C" w:rsidR="00346533" w:rsidRPr="00346533" w:rsidRDefault="00346533" w:rsidP="00346533">
      <w:pPr>
        <w:pStyle w:val="Prrafodelista"/>
        <w:numPr>
          <w:ilvl w:val="0"/>
          <w:numId w:val="6"/>
        </w:numPr>
        <w:rPr>
          <w:b w:val="0"/>
          <w:noProof/>
        </w:rPr>
      </w:pPr>
      <w:r w:rsidRPr="00346533">
        <w:rPr>
          <w:b w:val="0"/>
          <w:noProof/>
        </w:rPr>
        <w:t>ID_</w:t>
      </w:r>
      <w:r>
        <w:rPr>
          <w:b w:val="0"/>
          <w:noProof/>
        </w:rPr>
        <w:t>bastidor</w:t>
      </w:r>
      <w:r w:rsidRPr="00346533">
        <w:rPr>
          <w:b w:val="0"/>
          <w:noProof/>
        </w:rPr>
        <w:t>: Identificador del vehículo asociado a la matrícula.</w:t>
      </w:r>
    </w:p>
    <w:p w14:paraId="76FB5434" w14:textId="22DA3E16" w:rsidR="00346533" w:rsidRPr="00346533" w:rsidRDefault="00346533" w:rsidP="00346533">
      <w:pPr>
        <w:spacing w:after="200"/>
        <w:rPr>
          <w:b w:val="0"/>
          <w:noProof/>
        </w:rPr>
      </w:pPr>
      <w:r>
        <w:rPr>
          <w:b w:val="0"/>
          <w:noProof/>
        </w:rPr>
        <w:br w:type="page"/>
      </w:r>
    </w:p>
    <w:p w14:paraId="22FD0987" w14:textId="298C9AC0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lastRenderedPageBreak/>
        <w:t>Historial_Acceso_Usuarios</w:t>
      </w:r>
      <w:r w:rsidRPr="00346533">
        <w:rPr>
          <w:b w:val="0"/>
          <w:noProof/>
        </w:rPr>
        <w:t>:</w:t>
      </w:r>
    </w:p>
    <w:p w14:paraId="60634487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Documentos</w:t>
      </w:r>
      <w:r w:rsidRPr="00346533">
        <w:rPr>
          <w:b w:val="0"/>
          <w:noProof/>
        </w:rPr>
        <w:t>: Cada documento representa el historial de acceso de un usuario.</w:t>
      </w:r>
    </w:p>
    <w:p w14:paraId="5B48C9A1" w14:textId="77777777" w:rsidR="00346533" w:rsidRPr="00346533" w:rsidRDefault="00346533" w:rsidP="00346533">
      <w:pPr>
        <w:rPr>
          <w:b w:val="0"/>
          <w:noProof/>
        </w:rPr>
      </w:pPr>
      <w:r w:rsidRPr="00346533">
        <w:rPr>
          <w:bCs/>
          <w:noProof/>
        </w:rPr>
        <w:t>Campos</w:t>
      </w:r>
      <w:r w:rsidRPr="00346533">
        <w:rPr>
          <w:b w:val="0"/>
          <w:noProof/>
        </w:rPr>
        <w:t>:</w:t>
      </w:r>
    </w:p>
    <w:p w14:paraId="126C167C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ID_historial: Identificador único del registro de acceso.</w:t>
      </w:r>
    </w:p>
    <w:p w14:paraId="57A7433A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ID_usuario: Identificador del usuario que accedió.</w:t>
      </w:r>
    </w:p>
    <w:p w14:paraId="46CADA0B" w14:textId="77777777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Fecha_acceso: Fecha y hora en que se realizó el acceso.</w:t>
      </w:r>
    </w:p>
    <w:p w14:paraId="427C6F64" w14:textId="6F1BA6E5" w:rsidR="00346533" w:rsidRPr="00346533" w:rsidRDefault="00346533" w:rsidP="00346533">
      <w:pPr>
        <w:pStyle w:val="Prrafodelista"/>
        <w:numPr>
          <w:ilvl w:val="0"/>
          <w:numId w:val="7"/>
        </w:numPr>
        <w:rPr>
          <w:b w:val="0"/>
          <w:noProof/>
        </w:rPr>
      </w:pPr>
      <w:r w:rsidRPr="00346533">
        <w:rPr>
          <w:b w:val="0"/>
          <w:noProof/>
        </w:rPr>
        <w:t>Acción: Descripción de la acción realizada (inicio de sesión, búsqueda, etc.).</w:t>
      </w:r>
    </w:p>
    <w:sectPr w:rsidR="00346533" w:rsidRPr="00346533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51C0F" w14:textId="77777777" w:rsidR="00A70C0B" w:rsidRDefault="00A70C0B">
      <w:r>
        <w:separator/>
      </w:r>
    </w:p>
    <w:p w14:paraId="73C22D3C" w14:textId="77777777" w:rsidR="00A70C0B" w:rsidRDefault="00A70C0B"/>
  </w:endnote>
  <w:endnote w:type="continuationSeparator" w:id="0">
    <w:p w14:paraId="046FCF27" w14:textId="77777777" w:rsidR="00A70C0B" w:rsidRDefault="00A70C0B">
      <w:r>
        <w:continuationSeparator/>
      </w:r>
    </w:p>
    <w:p w14:paraId="506AB4E7" w14:textId="77777777" w:rsidR="00A70C0B" w:rsidRDefault="00A70C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71D853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628CA2BD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6D3E0" w14:textId="77777777" w:rsidR="00A70C0B" w:rsidRDefault="00A70C0B">
      <w:r>
        <w:separator/>
      </w:r>
    </w:p>
    <w:p w14:paraId="592B094C" w14:textId="77777777" w:rsidR="00A70C0B" w:rsidRDefault="00A70C0B"/>
  </w:footnote>
  <w:footnote w:type="continuationSeparator" w:id="0">
    <w:p w14:paraId="0C663C12" w14:textId="77777777" w:rsidR="00A70C0B" w:rsidRDefault="00A70C0B">
      <w:r>
        <w:continuationSeparator/>
      </w:r>
    </w:p>
    <w:p w14:paraId="491B468C" w14:textId="77777777" w:rsidR="00A70C0B" w:rsidRDefault="00A70C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343283" w:rsidRPr="00343283" w14:paraId="508D989B" w14:textId="77777777" w:rsidTr="00343283">
      <w:trPr>
        <w:trHeight w:val="709"/>
      </w:trPr>
      <w:tc>
        <w:tcPr>
          <w:tcW w:w="10035" w:type="dxa"/>
          <w:tcBorders>
            <w:top w:val="nil"/>
            <w:left w:val="nil"/>
            <w:bottom w:val="single" w:sz="36" w:space="0" w:color="024F75" w:themeColor="accent1"/>
            <w:right w:val="nil"/>
          </w:tcBorders>
        </w:tcPr>
        <w:p w14:paraId="740A773F" w14:textId="77777777" w:rsidR="00D077E9" w:rsidRPr="00343283" w:rsidRDefault="00D077E9">
          <w:pPr>
            <w:pStyle w:val="Encabezado"/>
            <w:rPr>
              <w:noProof/>
              <w:color w:val="082A75" w:themeColor="text2"/>
            </w:rPr>
          </w:pPr>
        </w:p>
      </w:tc>
    </w:tr>
  </w:tbl>
  <w:p w14:paraId="632461BA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E9C"/>
    <w:multiLevelType w:val="multilevel"/>
    <w:tmpl w:val="14B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1DA"/>
    <w:multiLevelType w:val="hybridMultilevel"/>
    <w:tmpl w:val="62A00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657"/>
    <w:multiLevelType w:val="hybridMultilevel"/>
    <w:tmpl w:val="71843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E75"/>
    <w:multiLevelType w:val="hybridMultilevel"/>
    <w:tmpl w:val="47480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041F"/>
    <w:multiLevelType w:val="hybridMultilevel"/>
    <w:tmpl w:val="82D2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A1B92"/>
    <w:multiLevelType w:val="hybridMultilevel"/>
    <w:tmpl w:val="27987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6DF0"/>
    <w:multiLevelType w:val="hybridMultilevel"/>
    <w:tmpl w:val="A274E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A"/>
    <w:rsid w:val="0002482E"/>
    <w:rsid w:val="00050324"/>
    <w:rsid w:val="000747A0"/>
    <w:rsid w:val="000A0150"/>
    <w:rsid w:val="000A4BBD"/>
    <w:rsid w:val="000E63C9"/>
    <w:rsid w:val="00103EAD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211EB"/>
    <w:rsid w:val="00330359"/>
    <w:rsid w:val="0033762F"/>
    <w:rsid w:val="00343283"/>
    <w:rsid w:val="00346533"/>
    <w:rsid w:val="00360494"/>
    <w:rsid w:val="00366C7E"/>
    <w:rsid w:val="00384EA3"/>
    <w:rsid w:val="003A30AA"/>
    <w:rsid w:val="003A39A1"/>
    <w:rsid w:val="003C2191"/>
    <w:rsid w:val="003D3863"/>
    <w:rsid w:val="004110DE"/>
    <w:rsid w:val="00425B40"/>
    <w:rsid w:val="0044085A"/>
    <w:rsid w:val="004B21A5"/>
    <w:rsid w:val="004E5FEE"/>
    <w:rsid w:val="005037F0"/>
    <w:rsid w:val="00516A86"/>
    <w:rsid w:val="005275F6"/>
    <w:rsid w:val="00572102"/>
    <w:rsid w:val="00592908"/>
    <w:rsid w:val="005F1BB0"/>
    <w:rsid w:val="00636B29"/>
    <w:rsid w:val="00656C4D"/>
    <w:rsid w:val="006C3EA2"/>
    <w:rsid w:val="006E5716"/>
    <w:rsid w:val="007302B3"/>
    <w:rsid w:val="00730733"/>
    <w:rsid w:val="007309A6"/>
    <w:rsid w:val="00730E3A"/>
    <w:rsid w:val="00736AAF"/>
    <w:rsid w:val="007577F6"/>
    <w:rsid w:val="00765B2A"/>
    <w:rsid w:val="00783A34"/>
    <w:rsid w:val="007A257F"/>
    <w:rsid w:val="007B33CF"/>
    <w:rsid w:val="007C6B52"/>
    <w:rsid w:val="007D16C5"/>
    <w:rsid w:val="008025F8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70C0B"/>
    <w:rsid w:val="00A8489E"/>
    <w:rsid w:val="00AB02A7"/>
    <w:rsid w:val="00AC0163"/>
    <w:rsid w:val="00AC29F3"/>
    <w:rsid w:val="00B231E5"/>
    <w:rsid w:val="00B92354"/>
    <w:rsid w:val="00BD1E11"/>
    <w:rsid w:val="00BE180E"/>
    <w:rsid w:val="00C02B87"/>
    <w:rsid w:val="00C4086D"/>
    <w:rsid w:val="00CA1896"/>
    <w:rsid w:val="00CB5B28"/>
    <w:rsid w:val="00CE2E29"/>
    <w:rsid w:val="00CF5371"/>
    <w:rsid w:val="00D0323A"/>
    <w:rsid w:val="00D04AF7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410CE"/>
    <w:rsid w:val="00E620B0"/>
    <w:rsid w:val="00E81B40"/>
    <w:rsid w:val="00EF555B"/>
    <w:rsid w:val="00F027BB"/>
    <w:rsid w:val="00F11DCF"/>
    <w:rsid w:val="00F15138"/>
    <w:rsid w:val="00F162EA"/>
    <w:rsid w:val="00F52D27"/>
    <w:rsid w:val="00F83527"/>
    <w:rsid w:val="00F9250A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560B7"/>
  <w15:docId w15:val="{C3AFC97C-3F64-4961-A908-286A0F52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EB"/>
    <w:pPr>
      <w:spacing w:after="0"/>
    </w:pPr>
    <w:rPr>
      <w:rFonts w:eastAsiaTheme="minorEastAsia"/>
      <w:b/>
      <w:color w:val="0F0D29" w:themeColor="text1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AC0163"/>
    <w:pPr>
      <w:keepNext/>
      <w:spacing w:before="240" w:after="60"/>
      <w:outlineLvl w:val="0"/>
    </w:pPr>
    <w:rPr>
      <w:rFonts w:asciiTheme="majorHAnsi" w:eastAsiaTheme="majorEastAsia" w:hAnsiTheme="majorHAnsi" w:cstheme="majorBidi"/>
      <w:noProof/>
      <w:color w:val="061F57" w:themeColor="text2" w:themeShade="BF"/>
      <w:kern w:val="28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AC0163"/>
    <w:rPr>
      <w:rFonts w:asciiTheme="majorHAnsi" w:eastAsiaTheme="majorEastAsia" w:hAnsiTheme="majorHAnsi" w:cstheme="majorBidi"/>
      <w:b/>
      <w:noProof/>
      <w:color w:val="061F57" w:themeColor="text2" w:themeShade="BF"/>
      <w:kern w:val="28"/>
      <w:sz w:val="40"/>
      <w:szCs w:val="40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8025F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25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25F8"/>
    <w:rPr>
      <w:color w:val="3592C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A30A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6C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l\AppData\Local\Microsoft\Office\16.0\DTS\es-ES%7bCC6B280D-E5F8-48FA-902A-10CDD9E3703F%7d\%7b8D5A9DC8-67E5-4980-8B00-134ED44BFFC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A2A0B8176644538AB4820EF227B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676DD-C07E-44F7-BAB4-8BD924517127}"/>
      </w:docPartPr>
      <w:docPartBody>
        <w:p w:rsidR="00491418" w:rsidRDefault="00D30278">
          <w:pPr>
            <w:pStyle w:val="BA2A0B8176644538AB4820EF227B10E7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marzo 25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1D3C41F6D61A440A9DB0C2FC44CB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CC992-FC84-46AA-BA4B-CD4C846EF9FA}"/>
      </w:docPartPr>
      <w:docPartBody>
        <w:p w:rsidR="00491418" w:rsidRDefault="00D30278">
          <w:pPr>
            <w:pStyle w:val="1D3C41F6D61A440A9DB0C2FC44CB3A30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572ECC439E6240EC805A9ABFA9EEB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8B8E-E401-4322-B17C-6BC0A1710536}"/>
      </w:docPartPr>
      <w:docPartBody>
        <w:p w:rsidR="00491418" w:rsidRDefault="00D30278">
          <w:pPr>
            <w:pStyle w:val="572ECC439E6240EC805A9ABFA9EEB12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8"/>
    <w:rsid w:val="00466A21"/>
    <w:rsid w:val="00491418"/>
    <w:rsid w:val="004A6AC6"/>
    <w:rsid w:val="00BC7E71"/>
    <w:rsid w:val="00D3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A2A0B8176644538AB4820EF227B10E7">
    <w:name w:val="BA2A0B8176644538AB4820EF227B10E7"/>
  </w:style>
  <w:style w:type="paragraph" w:customStyle="1" w:styleId="1D3C41F6D61A440A9DB0C2FC44CB3A30">
    <w:name w:val="1D3C41F6D61A440A9DB0C2FC44CB3A30"/>
  </w:style>
  <w:style w:type="paragraph" w:customStyle="1" w:styleId="572ECC439E6240EC805A9ABFA9EEB12F">
    <w:name w:val="572ECC439E6240EC805A9ABFA9EEB1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Mohamed Labib Khotbi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B24EBB-215D-45B7-AF78-8345324A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{8D5A9DC8-67E5-4980-8B00-134ED44BFFCC}tf16392850_win32</Template>
  <TotalTime>1</TotalTime>
  <Pages>9</Pages>
  <Words>1577</Words>
  <Characters>8679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labib</dc:creator>
  <cp:keywords/>
  <cp:lastModifiedBy>Mohamed Labib Khotbi (ext)</cp:lastModifiedBy>
  <cp:revision>2</cp:revision>
  <cp:lastPrinted>2006-08-01T17:47:00Z</cp:lastPrinted>
  <dcterms:created xsi:type="dcterms:W3CDTF">2024-04-06T10:15:00Z</dcterms:created>
  <dcterms:modified xsi:type="dcterms:W3CDTF">2024-04-06T10:15:00Z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2024-03-25T11:31:31Z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6411d257-c8ab-4f3d-83ec-866d2b8d746e</vt:lpwstr>
  </property>
  <property fmtid="{D5CDD505-2E9C-101B-9397-08002B2CF9AE}" pid="9" name="MSIP_Label_ecb69475-382c-4c7a-b21d-8ca64eeef1bd_ContentBits">
    <vt:lpwstr>0</vt:lpwstr>
  </property>
</Properties>
</file>